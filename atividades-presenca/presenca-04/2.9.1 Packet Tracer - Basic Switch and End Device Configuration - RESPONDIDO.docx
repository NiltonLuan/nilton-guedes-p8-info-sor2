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7FFA2" w14:textId="77777777" w:rsidR="004D36D7" w:rsidRDefault="00A03EC5" w:rsidP="65C65747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42498A">
            <w:t>Packet</w:t>
          </w:r>
          <w:proofErr w:type="spellEnd"/>
          <w:r w:rsidR="0042498A">
            <w:t xml:space="preserve"> </w:t>
          </w:r>
          <w:proofErr w:type="spellStart"/>
          <w:r w:rsidR="0042498A">
            <w:t>Tracer</w:t>
          </w:r>
          <w:proofErr w:type="spellEnd"/>
          <w:r w:rsidR="0042498A">
            <w:t xml:space="preserve"> - Configuração básica do switch e do dispositivo final</w:t>
          </w:r>
        </w:sdtContent>
      </w:sdt>
      <w:r w:rsidR="0042498A">
        <w:rPr>
          <w:rStyle w:val="LabTitleInstVersred"/>
        </w:rPr>
        <w:t xml:space="preserve"> </w:t>
      </w:r>
    </w:p>
    <w:p w14:paraId="09E71F47" w14:textId="1F293658" w:rsidR="00355029" w:rsidRPr="00355029" w:rsidRDefault="00355029" w:rsidP="00355029">
      <w:pPr>
        <w:pStyle w:val="BodyTextL25"/>
        <w:jc w:val="right"/>
        <w:rPr>
          <w:b/>
          <w:sz w:val="28"/>
          <w:u w:val="single"/>
        </w:rPr>
      </w:pPr>
      <w:bookmarkStart w:id="0" w:name="_GoBack"/>
      <w:r w:rsidRPr="00355029">
        <w:rPr>
          <w:b/>
          <w:sz w:val="28"/>
          <w:u w:val="single"/>
        </w:rPr>
        <w:t>Nilton Luan Guedes Barros</w:t>
      </w:r>
    </w:p>
    <w:bookmarkEnd w:id="0"/>
    <w:p w14:paraId="5222361B" w14:textId="77777777" w:rsidR="00D778DF" w:rsidRPr="00E70096" w:rsidRDefault="00D778DF" w:rsidP="00C029DB">
      <w:pPr>
        <w:pStyle w:val="Ttulo1"/>
      </w:pPr>
      <w:r w:rsidRPr="65C65747">
        <w:t>Tabela de Endereçamento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C029DB" w14:paraId="4D6226B7" w14:textId="77777777" w:rsidTr="009C0B81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283D8B" w14:textId="77777777" w:rsidR="00C029DB" w:rsidRPr="00E87D62" w:rsidRDefault="00C029DB" w:rsidP="00C029DB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42C58" w14:textId="77777777" w:rsidR="00C029DB" w:rsidRPr="00E87D62" w:rsidRDefault="00C029DB" w:rsidP="00C029DB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65D90" w14:textId="77777777" w:rsidR="00C029DB" w:rsidRPr="00E87D62" w:rsidRDefault="00C029DB" w:rsidP="00C029DB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B13411" w14:textId="77777777" w:rsidR="00C029DB" w:rsidRPr="00E87D62" w:rsidRDefault="00C029DB" w:rsidP="00C029DB">
            <w:pPr>
              <w:pStyle w:val="TableHeading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</w:tr>
      <w:tr w:rsidR="00C029DB" w14:paraId="4817280B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7D662BA6" w14:textId="77777777" w:rsidR="00C029DB" w:rsidRPr="00E87D62" w:rsidRDefault="00C029DB" w:rsidP="00C029DB">
            <w:pPr>
              <w:pStyle w:val="TableText"/>
            </w:pPr>
            <w:r>
              <w:t>[[S1Name]]</w:t>
            </w:r>
          </w:p>
        </w:tc>
        <w:tc>
          <w:tcPr>
            <w:tcW w:w="2430" w:type="dxa"/>
            <w:vAlign w:val="bottom"/>
          </w:tcPr>
          <w:p w14:paraId="2E96BCCD" w14:textId="77777777" w:rsidR="00C029DB" w:rsidRPr="00E87D62" w:rsidRDefault="00C029DB" w:rsidP="00C029DB">
            <w:pPr>
              <w:pStyle w:val="TableText"/>
            </w:pPr>
            <w:r>
              <w:t xml:space="preserve">VLAN </w:t>
            </w:r>
            <w:proofErr w:type="gramStart"/>
            <w:r>
              <w:t>1</w:t>
            </w:r>
            <w:proofErr w:type="gramEnd"/>
          </w:p>
        </w:tc>
        <w:tc>
          <w:tcPr>
            <w:tcW w:w="2706" w:type="dxa"/>
            <w:vAlign w:val="bottom"/>
          </w:tcPr>
          <w:p w14:paraId="2298B7B1" w14:textId="77777777" w:rsidR="00C029DB" w:rsidRPr="00E87D62" w:rsidRDefault="00C029DB" w:rsidP="00C029DB">
            <w:pPr>
              <w:pStyle w:val="TableText"/>
            </w:pPr>
            <w:r>
              <w:t>[[S1Add]]</w:t>
            </w:r>
          </w:p>
        </w:tc>
        <w:tc>
          <w:tcPr>
            <w:tcW w:w="2332" w:type="dxa"/>
            <w:vAlign w:val="bottom"/>
          </w:tcPr>
          <w:p w14:paraId="6ACC76BE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32EE7DA4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0B12FED0" w14:textId="77777777" w:rsidR="00C029DB" w:rsidRDefault="00C029DB" w:rsidP="00C029DB">
            <w:pPr>
              <w:pStyle w:val="TableText"/>
            </w:pPr>
            <w:r>
              <w:t>[[S2Name]]</w:t>
            </w:r>
          </w:p>
        </w:tc>
        <w:tc>
          <w:tcPr>
            <w:tcW w:w="2430" w:type="dxa"/>
            <w:vAlign w:val="bottom"/>
          </w:tcPr>
          <w:p w14:paraId="5A2468B8" w14:textId="77777777" w:rsidR="00C029DB" w:rsidRDefault="00C029DB" w:rsidP="00C029DB">
            <w:pPr>
              <w:pStyle w:val="TableText"/>
            </w:pPr>
            <w:r>
              <w:t xml:space="preserve">VLAN </w:t>
            </w:r>
            <w:proofErr w:type="gramStart"/>
            <w:r>
              <w:t>1</w:t>
            </w:r>
            <w:proofErr w:type="gramEnd"/>
          </w:p>
        </w:tc>
        <w:tc>
          <w:tcPr>
            <w:tcW w:w="2706" w:type="dxa"/>
            <w:vAlign w:val="bottom"/>
          </w:tcPr>
          <w:p w14:paraId="7DE02FAA" w14:textId="77777777" w:rsidR="00C029DB" w:rsidRDefault="00C029DB" w:rsidP="00C029DB">
            <w:pPr>
              <w:pStyle w:val="TableText"/>
            </w:pPr>
            <w:r>
              <w:t>[[S2Add]]</w:t>
            </w:r>
          </w:p>
        </w:tc>
        <w:tc>
          <w:tcPr>
            <w:tcW w:w="2332" w:type="dxa"/>
            <w:vAlign w:val="bottom"/>
          </w:tcPr>
          <w:p w14:paraId="024253F1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0A72E974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014B59CE" w14:textId="77777777" w:rsidR="00C029DB" w:rsidRPr="00E87D62" w:rsidRDefault="00C029DB" w:rsidP="00C029DB">
            <w:pPr>
              <w:pStyle w:val="TableText"/>
            </w:pPr>
            <w:r>
              <w:t>[[</w:t>
            </w:r>
            <w:proofErr w:type="gramStart"/>
            <w:r>
              <w:t>PC1Name</w:t>
            </w:r>
            <w:proofErr w:type="gramEnd"/>
            <w:r>
              <w:t>]]</w:t>
            </w:r>
          </w:p>
        </w:tc>
        <w:tc>
          <w:tcPr>
            <w:tcW w:w="2430" w:type="dxa"/>
            <w:vAlign w:val="bottom"/>
          </w:tcPr>
          <w:p w14:paraId="5D529CA9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78BD2FE6" w14:textId="77777777" w:rsidR="00C029DB" w:rsidRPr="00E87D62" w:rsidRDefault="00C029DB" w:rsidP="00C029DB">
            <w:pPr>
              <w:pStyle w:val="TableText"/>
            </w:pPr>
            <w:r>
              <w:t>[[</w:t>
            </w:r>
            <w:proofErr w:type="gramStart"/>
            <w:r>
              <w:t>PC1Add</w:t>
            </w:r>
            <w:proofErr w:type="gramEnd"/>
            <w:r>
              <w:t>]]</w:t>
            </w:r>
          </w:p>
        </w:tc>
        <w:tc>
          <w:tcPr>
            <w:tcW w:w="2332" w:type="dxa"/>
            <w:vAlign w:val="bottom"/>
          </w:tcPr>
          <w:p w14:paraId="00151070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35AB5DCC" w14:textId="77777777" w:rsidTr="009C0B81">
        <w:trPr>
          <w:cantSplit/>
          <w:jc w:val="center"/>
        </w:trPr>
        <w:tc>
          <w:tcPr>
            <w:tcW w:w="2337" w:type="dxa"/>
            <w:vAlign w:val="bottom"/>
          </w:tcPr>
          <w:p w14:paraId="2328A3EF" w14:textId="77777777" w:rsidR="00C029DB" w:rsidRPr="00E87D62" w:rsidRDefault="00C029DB" w:rsidP="00C029DB">
            <w:pPr>
              <w:pStyle w:val="TableText"/>
            </w:pPr>
            <w:r>
              <w:t>[[</w:t>
            </w:r>
            <w:proofErr w:type="gramStart"/>
            <w:r>
              <w:t>PC2Name</w:t>
            </w:r>
            <w:proofErr w:type="gramEnd"/>
            <w:r>
              <w:t>]]</w:t>
            </w:r>
          </w:p>
        </w:tc>
        <w:tc>
          <w:tcPr>
            <w:tcW w:w="2430" w:type="dxa"/>
            <w:vAlign w:val="bottom"/>
          </w:tcPr>
          <w:p w14:paraId="36337622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7D48A9CD" w14:textId="77777777" w:rsidR="00C029DB" w:rsidRPr="00E87D62" w:rsidRDefault="00C029DB" w:rsidP="00C029DB">
            <w:pPr>
              <w:pStyle w:val="TableText"/>
            </w:pPr>
            <w:r>
              <w:t>[[</w:t>
            </w:r>
            <w:proofErr w:type="gramStart"/>
            <w:r>
              <w:t>PC2Add</w:t>
            </w:r>
            <w:proofErr w:type="gramEnd"/>
            <w:r>
              <w:t>]]</w:t>
            </w:r>
          </w:p>
        </w:tc>
        <w:tc>
          <w:tcPr>
            <w:tcW w:w="2332" w:type="dxa"/>
            <w:vAlign w:val="bottom"/>
          </w:tcPr>
          <w:p w14:paraId="799740F8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024AAE2C" w14:textId="77777777" w:rsidR="00D778DF" w:rsidRPr="00E70096" w:rsidRDefault="00D778DF" w:rsidP="00C029DB">
      <w:pPr>
        <w:pStyle w:val="Ttulo1"/>
      </w:pPr>
      <w:r w:rsidRPr="65C65747">
        <w:t>Objetivos</w:t>
      </w:r>
    </w:p>
    <w:p w14:paraId="7B3DC90E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Configurar nomes de host e endereços IP em dois switches Cisco 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 (IOS) pela interface de linha de comando (CLI).</w:t>
      </w:r>
    </w:p>
    <w:p w14:paraId="30E7BF95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Usar comandos do Cisco IOS para especificar ou limitar o acesso às configurações de dispositivo. </w:t>
      </w:r>
    </w:p>
    <w:p w14:paraId="19FA0682" w14:textId="77777777" w:rsidR="00C029DB" w:rsidRDefault="00C029DB" w:rsidP="00C029DB">
      <w:pPr>
        <w:pStyle w:val="Bulletlevel1"/>
        <w:spacing w:before="60" w:after="60" w:line="276" w:lineRule="auto"/>
      </w:pPr>
      <w:r>
        <w:t>Usar os comandos IOS para salvar a configuração em execução.</w:t>
      </w:r>
    </w:p>
    <w:p w14:paraId="66623FCF" w14:textId="77777777" w:rsidR="00C029DB" w:rsidRPr="006E6581" w:rsidRDefault="00C029DB" w:rsidP="00C029DB">
      <w:pPr>
        <w:pStyle w:val="Bulletlevel1"/>
        <w:spacing w:before="60" w:after="60" w:line="276" w:lineRule="auto"/>
      </w:pPr>
      <w:r>
        <w:t xml:space="preserve">Configurar </w:t>
      </w:r>
      <w:proofErr w:type="gramStart"/>
      <w:r>
        <w:t>dois dispositivos host</w:t>
      </w:r>
      <w:proofErr w:type="gramEnd"/>
      <w:r>
        <w:t xml:space="preserve"> com endereços IP.</w:t>
      </w:r>
    </w:p>
    <w:p w14:paraId="2A4C4DA7" w14:textId="77777777" w:rsidR="00C029DB" w:rsidRPr="006E6581" w:rsidRDefault="00C029DB" w:rsidP="00C029DB">
      <w:pPr>
        <w:pStyle w:val="Bulletlevel1"/>
        <w:spacing w:before="60" w:after="60" w:line="276" w:lineRule="auto"/>
      </w:pPr>
      <w:r>
        <w:t xml:space="preserve">Verificar </w:t>
      </w:r>
      <w:proofErr w:type="gramStart"/>
      <w:r>
        <w:t>a conectividade entre os dois dispositivos finais de PC</w:t>
      </w:r>
      <w:proofErr w:type="gramEnd"/>
      <w:r>
        <w:t>.</w:t>
      </w:r>
    </w:p>
    <w:p w14:paraId="4FE9E275" w14:textId="77777777" w:rsidR="00C029DB" w:rsidRPr="00C07FD9" w:rsidRDefault="00C029DB" w:rsidP="00C029DB">
      <w:pPr>
        <w:pStyle w:val="Ttulo1"/>
      </w:pPr>
      <w:r w:rsidRPr="65C65747">
        <w:t>Cenário</w:t>
      </w:r>
    </w:p>
    <w:p w14:paraId="26D81837" w14:textId="77777777" w:rsidR="00C029DB" w:rsidRPr="00DE6F44" w:rsidRDefault="00C029DB" w:rsidP="00C029DB">
      <w:pPr>
        <w:pStyle w:val="BodyTextL25"/>
      </w:pPr>
      <w: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</w:t>
      </w:r>
      <w:proofErr w:type="gramStart"/>
      <w:r>
        <w:t>dispositivos host</w:t>
      </w:r>
      <w:proofErr w:type="gramEnd"/>
      <w:r>
        <w:t xml:space="preserve"> para fornecer conectividade completa. Você usará dois switches e dois hosts/PCs em uma rede cabeada e ligada. </w:t>
      </w:r>
    </w:p>
    <w:p w14:paraId="7B5FAFBC" w14:textId="77777777" w:rsidR="00C029DB" w:rsidRDefault="00C029DB" w:rsidP="00C029DB">
      <w:pPr>
        <w:pStyle w:val="Ttulo1"/>
        <w:spacing w:line="276" w:lineRule="auto"/>
      </w:pPr>
      <w:r w:rsidRPr="65C65747">
        <w:t>Instruções</w:t>
      </w:r>
    </w:p>
    <w:p w14:paraId="430704A7" w14:textId="77777777" w:rsidR="00C029DB" w:rsidRPr="00703826" w:rsidRDefault="00C029DB" w:rsidP="00C029DB">
      <w:pPr>
        <w:pStyle w:val="BodyTextL25"/>
      </w:pPr>
      <w:r>
        <w:t>Configure os dispositivos para atender aos requisitos abaixo.</w:t>
      </w:r>
    </w:p>
    <w:p w14:paraId="049FE3D7" w14:textId="77777777" w:rsidR="00C029DB" w:rsidRDefault="00C029DB" w:rsidP="00C029DB">
      <w:pPr>
        <w:pStyle w:val="Ttulo1"/>
      </w:pPr>
      <w:r w:rsidRPr="65C65747">
        <w:t>Requisitos</w:t>
      </w:r>
    </w:p>
    <w:p w14:paraId="08ACEA6F" w14:textId="77777777" w:rsidR="00C029DB" w:rsidRDefault="00C029DB" w:rsidP="00C029DB">
      <w:pPr>
        <w:pStyle w:val="Bulletlevel1"/>
        <w:spacing w:before="60" w:after="60" w:line="276" w:lineRule="auto"/>
      </w:pPr>
      <w:r>
        <w:t>Use uma conexão de console para acessar cada switch.</w:t>
      </w:r>
    </w:p>
    <w:p w14:paraId="7614A55C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Nomeie os switches como </w:t>
      </w:r>
      <w:r>
        <w:rPr>
          <w:b/>
          <w:bCs/>
        </w:rPr>
        <w:t xml:space="preserve">[[S1Name]] </w:t>
      </w:r>
      <w:r>
        <w:t xml:space="preserve">e </w:t>
      </w:r>
      <w:r>
        <w:rPr>
          <w:b/>
          <w:bCs/>
        </w:rPr>
        <w:t>[[S2Name]]</w:t>
      </w:r>
      <w:r>
        <w:t>.</w:t>
      </w:r>
    </w:p>
    <w:p w14:paraId="4FB9B644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a senha </w:t>
      </w:r>
      <w:r>
        <w:rPr>
          <w:b/>
        </w:rPr>
        <w:t>[[</w:t>
      </w:r>
      <w:proofErr w:type="spellStart"/>
      <w:proofErr w:type="gramStart"/>
      <w:r>
        <w:rPr>
          <w:b/>
        </w:rPr>
        <w:t>LinePW</w:t>
      </w:r>
      <w:proofErr w:type="spellEnd"/>
      <w:proofErr w:type="gramEnd"/>
      <w:r>
        <w:rPr>
          <w:b/>
        </w:rPr>
        <w:t xml:space="preserve">]] </w:t>
      </w:r>
      <w:r>
        <w:t xml:space="preserve">para todas as linhas. </w:t>
      </w:r>
    </w:p>
    <w:p w14:paraId="7D5BA4D0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a senha secreta </w:t>
      </w:r>
      <w:r>
        <w:rPr>
          <w:b/>
        </w:rPr>
        <w:t>[[</w:t>
      </w:r>
      <w:proofErr w:type="spellStart"/>
      <w:proofErr w:type="gramStart"/>
      <w:r>
        <w:rPr>
          <w:b/>
        </w:rPr>
        <w:t>SecretPW</w:t>
      </w:r>
      <w:proofErr w:type="spellEnd"/>
      <w:proofErr w:type="gramEnd"/>
      <w:r>
        <w:rPr>
          <w:b/>
        </w:rPr>
        <w:t>]]</w:t>
      </w:r>
      <w:r>
        <w:t>.</w:t>
      </w:r>
    </w:p>
    <w:p w14:paraId="7B38803F" w14:textId="77777777" w:rsidR="00C029DB" w:rsidRDefault="00C029DB" w:rsidP="00C029DB">
      <w:pPr>
        <w:pStyle w:val="Bulletlevel1"/>
        <w:spacing w:before="60" w:after="60" w:line="276" w:lineRule="auto"/>
      </w:pPr>
      <w:r>
        <w:t>Criptografe todas as senhas em texto simples.</w:t>
      </w:r>
    </w:p>
    <w:p w14:paraId="0B315F34" w14:textId="77777777" w:rsidR="00C029DB" w:rsidRDefault="00C029DB" w:rsidP="00C029DB">
      <w:pPr>
        <w:pStyle w:val="Bulletlevel1"/>
        <w:spacing w:before="60" w:after="60" w:line="276" w:lineRule="auto"/>
      </w:pPr>
      <w:r>
        <w:t>Configure um banner de mensagem do dia (MOTD) apropriado.</w:t>
      </w:r>
    </w:p>
    <w:p w14:paraId="6F880ADE" w14:textId="77777777" w:rsidR="00C029DB" w:rsidRDefault="00C029DB" w:rsidP="00C029DB">
      <w:pPr>
        <w:pStyle w:val="Bulletlevel1"/>
        <w:spacing w:before="60" w:after="60" w:line="276" w:lineRule="auto"/>
      </w:pPr>
      <w:r>
        <w:t>Configure o endereçamento de todos os dispositivos de acordo com a Tabela de endereços.</w:t>
      </w:r>
    </w:p>
    <w:p w14:paraId="0E6DD054" w14:textId="77777777" w:rsidR="00C029DB" w:rsidRDefault="00C029DB" w:rsidP="00C029DB">
      <w:pPr>
        <w:pStyle w:val="Bulletlevel1"/>
        <w:spacing w:before="60" w:after="60" w:line="276" w:lineRule="auto"/>
      </w:pPr>
      <w:r>
        <w:t>Salve suas configurações.</w:t>
      </w:r>
    </w:p>
    <w:p w14:paraId="124152CE" w14:textId="77777777" w:rsidR="00C029DB" w:rsidRDefault="00C029DB" w:rsidP="00C029DB">
      <w:pPr>
        <w:pStyle w:val="Bulletlevel1"/>
        <w:spacing w:before="60" w:after="60" w:line="276" w:lineRule="auto"/>
      </w:pPr>
      <w:r>
        <w:lastRenderedPageBreak/>
        <w:t>Verifique a conectividade entre todos os dispositivos.</w:t>
      </w:r>
    </w:p>
    <w:p w14:paraId="7706446D" w14:textId="77777777" w:rsidR="00C029DB" w:rsidRDefault="00C029DB" w:rsidP="00C029DB">
      <w:pPr>
        <w:pStyle w:val="BodyTextL25"/>
      </w:pPr>
      <w:r>
        <w:rPr>
          <w:b/>
        </w:rPr>
        <w:t>Nota:</w:t>
      </w:r>
      <w:r>
        <w:t xml:space="preserve"> Clique em</w:t>
      </w:r>
      <w:r>
        <w:rPr>
          <w:b/>
        </w:rPr>
        <w:t xml:space="preserve"> Verificar resultados</w:t>
      </w:r>
      <w:r w:rsidRPr="00C079A7">
        <w:t xml:space="preserve"> para ver seu progresso. Clique em</w:t>
      </w:r>
      <w:r>
        <w:rPr>
          <w:b/>
        </w:rPr>
        <w:t xml:space="preserve"> Redefinir atividade</w:t>
      </w:r>
      <w:r>
        <w:t xml:space="preserve"> para gerar um novo conjunto de requisitos. Se você clicar nessa opção antes de concluir a atividade, todas as configurações serão perdidas.</w:t>
      </w:r>
    </w:p>
    <w:p w14:paraId="6AB7BC72" w14:textId="77777777" w:rsidR="00C029DB" w:rsidRDefault="00C029DB" w:rsidP="00C029DB">
      <w:pPr>
        <w:pStyle w:val="BodyTextL25"/>
      </w:pPr>
      <w:r>
        <w:t>ID: [[</w:t>
      </w:r>
      <w:proofErr w:type="spellStart"/>
      <w:proofErr w:type="gramStart"/>
      <w:r>
        <w:t>indexNames</w:t>
      </w:r>
      <w:proofErr w:type="spellEnd"/>
      <w:proofErr w:type="gramEnd"/>
      <w:r>
        <w:t>]][[</w:t>
      </w:r>
      <w:proofErr w:type="spellStart"/>
      <w:r>
        <w:t>indexPWs</w:t>
      </w:r>
      <w:proofErr w:type="spellEnd"/>
      <w:r>
        <w:t>]][[</w:t>
      </w:r>
      <w:proofErr w:type="spellStart"/>
      <w:r>
        <w:t>indexAdds</w:t>
      </w:r>
      <w:proofErr w:type="spellEnd"/>
      <w:r>
        <w:t>]][[</w:t>
      </w:r>
      <w:proofErr w:type="spellStart"/>
      <w:r>
        <w:t>indexTopos</w:t>
      </w:r>
      <w:proofErr w:type="spellEnd"/>
      <w:r>
        <w:t>]]</w:t>
      </w:r>
    </w:p>
    <w:p w14:paraId="4C4A6698" w14:textId="77777777" w:rsidR="00C029DB" w:rsidRDefault="00C029DB" w:rsidP="00C029DB">
      <w:pPr>
        <w:pStyle w:val="ConfigWindow"/>
      </w:pPr>
      <w:r w:rsidRPr="65C65747">
        <w:t>Fim do documento</w:t>
      </w:r>
    </w:p>
    <w:p w14:paraId="1E860748" w14:textId="3D9D3787" w:rsidR="65C65747" w:rsidRDefault="65C65747" w:rsidP="65C65747">
      <w:pPr>
        <w:pStyle w:val="BodyTextL25"/>
        <w:spacing w:before="0"/>
      </w:pP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Esta tabela mostra o endereçamento para o dispositivo, interface, endereço IP e máscara de sub-rede para o cenário 1."/>
      </w:tblPr>
      <w:tblGrid>
        <w:gridCol w:w="2517"/>
        <w:gridCol w:w="2430"/>
        <w:gridCol w:w="2520"/>
        <w:gridCol w:w="2370"/>
      </w:tblGrid>
      <w:tr w:rsidR="00981632" w:rsidRPr="003D3492" w14:paraId="67DDE1AB" w14:textId="77777777" w:rsidTr="0098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2517" w:type="dxa"/>
          </w:tcPr>
          <w:p w14:paraId="247E81C9" w14:textId="77777777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Style w:val="AnswerGray"/>
                <w:b/>
                <w:shd w:val="clear" w:color="auto" w:fill="auto"/>
              </w:rPr>
              <w:t>Dispositivo</w:t>
            </w:r>
          </w:p>
        </w:tc>
        <w:tc>
          <w:tcPr>
            <w:tcW w:w="2430" w:type="dxa"/>
          </w:tcPr>
          <w:p w14:paraId="1FCABE19" w14:textId="77777777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14:paraId="7EBEC125" w14:textId="77777777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Style w:val="AnswerGray"/>
                <w:b/>
                <w:shd w:val="clear" w:color="auto" w:fill="auto"/>
              </w:rPr>
              <w:t>Endereço</w:t>
            </w:r>
          </w:p>
        </w:tc>
        <w:tc>
          <w:tcPr>
            <w:tcW w:w="2370" w:type="dxa"/>
          </w:tcPr>
          <w:p w14:paraId="23E526CF" w14:textId="5B563063" w:rsidR="00981632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</w:tr>
      <w:tr w:rsidR="00981632" w:rsidRPr="003D3492" w14:paraId="70E2878E" w14:textId="77777777" w:rsidTr="00981632">
        <w:trPr>
          <w:trHeight w:val="360"/>
        </w:trPr>
        <w:tc>
          <w:tcPr>
            <w:tcW w:w="2517" w:type="dxa"/>
          </w:tcPr>
          <w:p w14:paraId="1D798850" w14:textId="41369CB3" w:rsidR="00981632" w:rsidRPr="003D3492" w:rsidRDefault="000016BD" w:rsidP="004663E5">
            <w:pPr>
              <w:pStyle w:val="TableText"/>
              <w:rPr>
                <w:rStyle w:val="AnswerGray"/>
              </w:rPr>
            </w:pPr>
            <w:proofErr w:type="gramStart"/>
            <w:r>
              <w:rPr>
                <w:rStyle w:val="AnswerGray"/>
              </w:rPr>
              <w:t>ASw</w:t>
            </w:r>
            <w:proofErr w:type="gramEnd"/>
            <w:r>
              <w:rPr>
                <w:rStyle w:val="AnswerGray"/>
              </w:rPr>
              <w:t>-1</w:t>
            </w:r>
          </w:p>
        </w:tc>
        <w:tc>
          <w:tcPr>
            <w:tcW w:w="2430" w:type="dxa"/>
          </w:tcPr>
          <w:p w14:paraId="7C190F54" w14:textId="214031B9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VLAN </w:t>
            </w:r>
            <w:proofErr w:type="gramStart"/>
            <w:r>
              <w:rPr>
                <w:rStyle w:val="AnswerGray"/>
              </w:rPr>
              <w:t>1</w:t>
            </w:r>
            <w:proofErr w:type="gramEnd"/>
          </w:p>
        </w:tc>
        <w:tc>
          <w:tcPr>
            <w:tcW w:w="2520" w:type="dxa"/>
          </w:tcPr>
          <w:p w14:paraId="35AE7D1F" w14:textId="7A3E9C34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128.107.20.10</w:t>
            </w:r>
          </w:p>
        </w:tc>
        <w:tc>
          <w:tcPr>
            <w:tcW w:w="2370" w:type="dxa"/>
          </w:tcPr>
          <w:p w14:paraId="30E38365" w14:textId="148B38FC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  <w:tr w:rsidR="00981632" w:rsidRPr="003D3492" w14:paraId="6A8D753D" w14:textId="77777777" w:rsidTr="00981632">
        <w:trPr>
          <w:trHeight w:val="360"/>
        </w:trPr>
        <w:tc>
          <w:tcPr>
            <w:tcW w:w="2517" w:type="dxa"/>
          </w:tcPr>
          <w:p w14:paraId="1361A842" w14:textId="1A70A181" w:rsidR="00981632" w:rsidRPr="003D3492" w:rsidRDefault="000016BD" w:rsidP="004663E5">
            <w:pPr>
              <w:pStyle w:val="TableText"/>
              <w:rPr>
                <w:rStyle w:val="AnswerGray"/>
              </w:rPr>
            </w:pPr>
            <w:proofErr w:type="gramStart"/>
            <w:r>
              <w:rPr>
                <w:rStyle w:val="AnswerGray"/>
              </w:rPr>
              <w:t>ASw</w:t>
            </w:r>
            <w:proofErr w:type="gramEnd"/>
            <w:r>
              <w:rPr>
                <w:rStyle w:val="AnswerGray"/>
              </w:rPr>
              <w:t>-2</w:t>
            </w:r>
          </w:p>
        </w:tc>
        <w:tc>
          <w:tcPr>
            <w:tcW w:w="2430" w:type="dxa"/>
          </w:tcPr>
          <w:p w14:paraId="0F72D2A6" w14:textId="0A9F3BA7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VLAN </w:t>
            </w:r>
            <w:proofErr w:type="gramStart"/>
            <w:r>
              <w:rPr>
                <w:rStyle w:val="AnswerGray"/>
              </w:rPr>
              <w:t>1</w:t>
            </w:r>
            <w:proofErr w:type="gramEnd"/>
          </w:p>
        </w:tc>
        <w:tc>
          <w:tcPr>
            <w:tcW w:w="2520" w:type="dxa"/>
          </w:tcPr>
          <w:p w14:paraId="2463E06C" w14:textId="643DB742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28.107.20.15</w:t>
            </w:r>
          </w:p>
        </w:tc>
        <w:tc>
          <w:tcPr>
            <w:tcW w:w="2370" w:type="dxa"/>
          </w:tcPr>
          <w:p w14:paraId="320FA576" w14:textId="3C15C80E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  <w:tr w:rsidR="00981632" w:rsidRPr="003D3492" w14:paraId="5E7697C5" w14:textId="77777777" w:rsidTr="00981632">
        <w:trPr>
          <w:trHeight w:val="360"/>
        </w:trPr>
        <w:tc>
          <w:tcPr>
            <w:tcW w:w="2517" w:type="dxa"/>
          </w:tcPr>
          <w:p w14:paraId="6C547751" w14:textId="3623F01C" w:rsidR="00981632" w:rsidRPr="003D3492" w:rsidRDefault="000016BD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User-0</w:t>
            </w:r>
            <w:r w:rsidR="00981632">
              <w:rPr>
                <w:rStyle w:val="AnswerGray"/>
              </w:rPr>
              <w:t>1</w:t>
            </w:r>
          </w:p>
        </w:tc>
        <w:tc>
          <w:tcPr>
            <w:tcW w:w="2430" w:type="dxa"/>
          </w:tcPr>
          <w:p w14:paraId="0038DE31" w14:textId="19C01956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0CC66DD2" w14:textId="08D905A6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28.107.20.25</w:t>
            </w:r>
          </w:p>
        </w:tc>
        <w:tc>
          <w:tcPr>
            <w:tcW w:w="2370" w:type="dxa"/>
          </w:tcPr>
          <w:p w14:paraId="7052CB69" w14:textId="2AA896E1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  <w:tr w:rsidR="00981632" w:rsidRPr="003D3492" w14:paraId="31328E6C" w14:textId="77777777" w:rsidTr="00981632">
        <w:trPr>
          <w:trHeight w:val="360"/>
        </w:trPr>
        <w:tc>
          <w:tcPr>
            <w:tcW w:w="2517" w:type="dxa"/>
          </w:tcPr>
          <w:p w14:paraId="051856E1" w14:textId="10F0B22C" w:rsidR="00981632" w:rsidRPr="003D3492" w:rsidRDefault="000016BD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User</w:t>
            </w:r>
            <w:r w:rsidR="00981632">
              <w:rPr>
                <w:rStyle w:val="AnswerGray"/>
              </w:rPr>
              <w:t>-</w:t>
            </w:r>
            <w:r>
              <w:rPr>
                <w:rStyle w:val="AnswerGray"/>
              </w:rPr>
              <w:t>02</w:t>
            </w:r>
          </w:p>
        </w:tc>
        <w:tc>
          <w:tcPr>
            <w:tcW w:w="2430" w:type="dxa"/>
          </w:tcPr>
          <w:p w14:paraId="614DFF28" w14:textId="7998BD66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NIC</w:t>
            </w:r>
          </w:p>
        </w:tc>
        <w:tc>
          <w:tcPr>
            <w:tcW w:w="2520" w:type="dxa"/>
          </w:tcPr>
          <w:p w14:paraId="3B505770" w14:textId="578952E2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  <w:r>
              <w:rPr>
                <w:rStyle w:val="AnswerGray"/>
              </w:rPr>
              <w:t>28.107.20.30</w:t>
            </w:r>
          </w:p>
        </w:tc>
        <w:tc>
          <w:tcPr>
            <w:tcW w:w="2370" w:type="dxa"/>
          </w:tcPr>
          <w:p w14:paraId="7CA96A37" w14:textId="20B10EC1" w:rsidR="00981632" w:rsidRPr="003D3492" w:rsidRDefault="00981632" w:rsidP="004663E5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</w:tr>
    </w:tbl>
    <w:p w14:paraId="45B8016C" w14:textId="291DAD4E" w:rsidR="65C65747" w:rsidRDefault="65C65747" w:rsidP="65C65747">
      <w:pPr>
        <w:pStyle w:val="TableText"/>
      </w:pPr>
    </w:p>
    <w:tbl>
      <w:tblPr>
        <w:tblStyle w:val="LabTableStyle1"/>
        <w:tblW w:w="9837" w:type="dxa"/>
        <w:tblLook w:val="01E0" w:firstRow="1" w:lastRow="1" w:firstColumn="1" w:lastColumn="1" w:noHBand="0" w:noVBand="0"/>
        <w:tblDescription w:val="Esta tabela mostra o endereçamento para o dispositivo, interface, endereço IP e máscara de sub-rede para o cenário 2."/>
      </w:tblPr>
      <w:tblGrid>
        <w:gridCol w:w="2517"/>
        <w:gridCol w:w="2430"/>
        <w:gridCol w:w="2520"/>
        <w:gridCol w:w="2370"/>
      </w:tblGrid>
      <w:tr w:rsidR="00855D3C" w:rsidRPr="003D3492" w14:paraId="36537198" w14:textId="77777777" w:rsidTr="65C65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tcW w:w="2517" w:type="dxa"/>
          </w:tcPr>
          <w:p w14:paraId="1B35F114" w14:textId="5892ADAA" w:rsidR="00855D3C" w:rsidRPr="00297B5D" w:rsidRDefault="00855D3C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Fonts w:cs="Arial"/>
                <w:b w:val="0"/>
                <w:bCs/>
                <w:szCs w:val="20"/>
              </w:rPr>
              <w:t>Dispositivo</w:t>
            </w:r>
          </w:p>
        </w:tc>
        <w:tc>
          <w:tcPr>
            <w:tcW w:w="2430" w:type="dxa"/>
          </w:tcPr>
          <w:p w14:paraId="1E00FB91" w14:textId="0F81440D" w:rsidR="00855D3C" w:rsidRPr="00297B5D" w:rsidRDefault="00855D3C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Fonts w:cs="Arial"/>
                <w:b w:val="0"/>
                <w:bCs/>
                <w:szCs w:val="20"/>
              </w:rPr>
              <w:t>Interface</w:t>
            </w:r>
          </w:p>
        </w:tc>
        <w:tc>
          <w:tcPr>
            <w:tcW w:w="2520" w:type="dxa"/>
          </w:tcPr>
          <w:p w14:paraId="3FDDA07F" w14:textId="756C54CC" w:rsidR="00855D3C" w:rsidRPr="00297B5D" w:rsidRDefault="00855D3C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Fonts w:cs="Arial"/>
                <w:b w:val="0"/>
                <w:bCs/>
                <w:szCs w:val="20"/>
              </w:rPr>
              <w:t>Endereço IP</w:t>
            </w:r>
          </w:p>
        </w:tc>
        <w:tc>
          <w:tcPr>
            <w:tcW w:w="2370" w:type="dxa"/>
          </w:tcPr>
          <w:p w14:paraId="5B1D9225" w14:textId="48F2D516" w:rsidR="00855D3C" w:rsidRPr="00297B5D" w:rsidRDefault="00855D3C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Fonts w:cs="Arial"/>
                <w:b w:val="0"/>
                <w:bCs/>
                <w:szCs w:val="20"/>
              </w:rPr>
              <w:t xml:space="preserve">Máscara de </w:t>
            </w:r>
            <w:proofErr w:type="spellStart"/>
            <w:r>
              <w:rPr>
                <w:rFonts w:cs="Arial"/>
                <w:b w:val="0"/>
                <w:bCs/>
                <w:szCs w:val="20"/>
              </w:rPr>
              <w:t>sub-rede</w:t>
            </w:r>
            <w:proofErr w:type="spellEnd"/>
          </w:p>
        </w:tc>
      </w:tr>
      <w:tr w:rsidR="00855D3C" w:rsidRPr="003D3492" w14:paraId="4736401D" w14:textId="77777777" w:rsidTr="65C65747">
        <w:trPr>
          <w:trHeight w:val="360"/>
        </w:trPr>
        <w:tc>
          <w:tcPr>
            <w:tcW w:w="2517" w:type="dxa"/>
          </w:tcPr>
          <w:p w14:paraId="21CF93DD" w14:textId="26E5888E" w:rsidR="00855D3C" w:rsidRPr="003D3492" w:rsidRDefault="00855D3C" w:rsidP="65C65747">
            <w:pPr>
              <w:pStyle w:val="TableText"/>
              <w:rPr>
                <w:rStyle w:val="AnswerGray"/>
              </w:rPr>
            </w:pPr>
            <w:proofErr w:type="gramStart"/>
            <w:r>
              <w:rPr>
                <w:rFonts w:cs="Arial"/>
              </w:rPr>
              <w:t>ASw</w:t>
            </w:r>
            <w:proofErr w:type="gramEnd"/>
            <w:r>
              <w:rPr>
                <w:rFonts w:cs="Arial"/>
              </w:rPr>
              <w:t>-1</w:t>
            </w:r>
          </w:p>
        </w:tc>
        <w:tc>
          <w:tcPr>
            <w:tcW w:w="2430" w:type="dxa"/>
          </w:tcPr>
          <w:p w14:paraId="4E45D25A" w14:textId="4EB48813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 xml:space="preserve">VLAN </w:t>
            </w: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2520" w:type="dxa"/>
          </w:tcPr>
          <w:p w14:paraId="482F5CEA" w14:textId="7ED52E98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172.16.5.35</w:t>
            </w:r>
          </w:p>
        </w:tc>
        <w:tc>
          <w:tcPr>
            <w:tcW w:w="2370" w:type="dxa"/>
          </w:tcPr>
          <w:p w14:paraId="7D2364BB" w14:textId="108A6F28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  <w:tr w:rsidR="00855D3C" w:rsidRPr="003D3492" w14:paraId="1EB64827" w14:textId="77777777" w:rsidTr="65C65747">
        <w:trPr>
          <w:trHeight w:val="360"/>
        </w:trPr>
        <w:tc>
          <w:tcPr>
            <w:tcW w:w="2517" w:type="dxa"/>
          </w:tcPr>
          <w:p w14:paraId="4E5FE718" w14:textId="29D716EB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proofErr w:type="gramStart"/>
            <w:r>
              <w:rPr>
                <w:rFonts w:cs="Arial"/>
              </w:rPr>
              <w:t>ASw</w:t>
            </w:r>
            <w:proofErr w:type="gramEnd"/>
            <w:r>
              <w:rPr>
                <w:rFonts w:cs="Arial"/>
              </w:rPr>
              <w:t>-2</w:t>
            </w:r>
          </w:p>
        </w:tc>
        <w:tc>
          <w:tcPr>
            <w:tcW w:w="2430" w:type="dxa"/>
          </w:tcPr>
          <w:p w14:paraId="50B21C53" w14:textId="3B96F07D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 xml:space="preserve">VLAN </w:t>
            </w: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2520" w:type="dxa"/>
          </w:tcPr>
          <w:p w14:paraId="5D01A2AA" w14:textId="2894D150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172.16.5.40</w:t>
            </w:r>
          </w:p>
        </w:tc>
        <w:tc>
          <w:tcPr>
            <w:tcW w:w="2370" w:type="dxa"/>
          </w:tcPr>
          <w:p w14:paraId="039E71AB" w14:textId="4D4C4485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  <w:tr w:rsidR="00855D3C" w:rsidRPr="003D3492" w14:paraId="464E7A73" w14:textId="77777777" w:rsidTr="65C65747">
        <w:trPr>
          <w:trHeight w:val="360"/>
        </w:trPr>
        <w:tc>
          <w:tcPr>
            <w:tcW w:w="2517" w:type="dxa"/>
          </w:tcPr>
          <w:p w14:paraId="2A6744A1" w14:textId="01ED86A6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User-01</w:t>
            </w:r>
          </w:p>
        </w:tc>
        <w:tc>
          <w:tcPr>
            <w:tcW w:w="2430" w:type="dxa"/>
          </w:tcPr>
          <w:p w14:paraId="32D58AB7" w14:textId="10534A1A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NIC</w:t>
            </w:r>
          </w:p>
        </w:tc>
        <w:tc>
          <w:tcPr>
            <w:tcW w:w="2520" w:type="dxa"/>
          </w:tcPr>
          <w:p w14:paraId="1CEDC0EA" w14:textId="664E78F9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172.16.5.50</w:t>
            </w:r>
          </w:p>
        </w:tc>
        <w:tc>
          <w:tcPr>
            <w:tcW w:w="2370" w:type="dxa"/>
          </w:tcPr>
          <w:p w14:paraId="0857EFDD" w14:textId="3C930350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  <w:tr w:rsidR="00855D3C" w:rsidRPr="003D3492" w14:paraId="3909DA29" w14:textId="77777777" w:rsidTr="65C65747">
        <w:trPr>
          <w:trHeight w:val="360"/>
        </w:trPr>
        <w:tc>
          <w:tcPr>
            <w:tcW w:w="2517" w:type="dxa"/>
          </w:tcPr>
          <w:p w14:paraId="3A236101" w14:textId="6EF2D985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User-02</w:t>
            </w:r>
          </w:p>
        </w:tc>
        <w:tc>
          <w:tcPr>
            <w:tcW w:w="2430" w:type="dxa"/>
          </w:tcPr>
          <w:p w14:paraId="7ED44A24" w14:textId="758FABC3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NIC</w:t>
            </w:r>
          </w:p>
        </w:tc>
        <w:tc>
          <w:tcPr>
            <w:tcW w:w="2520" w:type="dxa"/>
          </w:tcPr>
          <w:p w14:paraId="3208C804" w14:textId="23BD6023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172.16.5.60</w:t>
            </w:r>
          </w:p>
        </w:tc>
        <w:tc>
          <w:tcPr>
            <w:tcW w:w="2370" w:type="dxa"/>
          </w:tcPr>
          <w:p w14:paraId="6765A397" w14:textId="1C6B5893" w:rsidR="00855D3C" w:rsidRPr="003D3492" w:rsidRDefault="00855D3C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</w:tbl>
    <w:p w14:paraId="2E728737" w14:textId="00460DA9" w:rsidR="65C65747" w:rsidRDefault="65C65747" w:rsidP="65C65747">
      <w:pPr>
        <w:pStyle w:val="Ttulo1"/>
      </w:pPr>
    </w:p>
    <w:tbl>
      <w:tblPr>
        <w:tblStyle w:val="LabTableStyle1"/>
        <w:tblW w:w="9927" w:type="dxa"/>
        <w:tblLook w:val="01E0" w:firstRow="1" w:lastRow="1" w:firstColumn="1" w:lastColumn="1" w:noHBand="0" w:noVBand="0"/>
        <w:tblDescription w:val="Esta tabela mostra o endereçamento para o dispositivo, interface, endereço IP e máscara de sub-rede para o cenário 3."/>
      </w:tblPr>
      <w:tblGrid>
        <w:gridCol w:w="2517"/>
        <w:gridCol w:w="2520"/>
        <w:gridCol w:w="2520"/>
        <w:gridCol w:w="2370"/>
      </w:tblGrid>
      <w:tr w:rsidR="00981632" w:rsidRPr="003D3492" w14:paraId="25174D75" w14:textId="77777777" w:rsidTr="65C65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2517" w:type="dxa"/>
          </w:tcPr>
          <w:p w14:paraId="7734528E" w14:textId="561C58C2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Style w:val="AnswerGray"/>
                <w:b/>
                <w:shd w:val="clear" w:color="auto" w:fill="auto"/>
              </w:rPr>
              <w:t>Dispositivo</w:t>
            </w:r>
          </w:p>
        </w:tc>
        <w:tc>
          <w:tcPr>
            <w:tcW w:w="2520" w:type="dxa"/>
          </w:tcPr>
          <w:p w14:paraId="61A92F08" w14:textId="6369AB09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Style w:val="AnswerGray"/>
                <w:b/>
                <w:shd w:val="clear" w:color="auto" w:fill="auto"/>
              </w:rPr>
              <w:t>Interface</w:t>
            </w:r>
          </w:p>
        </w:tc>
        <w:tc>
          <w:tcPr>
            <w:tcW w:w="2520" w:type="dxa"/>
          </w:tcPr>
          <w:p w14:paraId="1E1220A8" w14:textId="34744624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rPr>
                <w:rStyle w:val="AnswerGray"/>
                <w:b/>
                <w:shd w:val="clear" w:color="auto" w:fill="auto"/>
              </w:rPr>
              <w:t>Endereço</w:t>
            </w:r>
          </w:p>
        </w:tc>
        <w:tc>
          <w:tcPr>
            <w:tcW w:w="2370" w:type="dxa"/>
          </w:tcPr>
          <w:p w14:paraId="38E0C6FB" w14:textId="670BE465" w:rsidR="00981632" w:rsidRPr="00297B5D" w:rsidRDefault="00981632" w:rsidP="00297B5D">
            <w:pPr>
              <w:pStyle w:val="TableHeading"/>
              <w:rPr>
                <w:rStyle w:val="AnswerGray"/>
                <w:b/>
                <w:shd w:val="clear" w:color="auto" w:fill="auto"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</w:p>
        </w:tc>
      </w:tr>
      <w:tr w:rsidR="00484411" w:rsidRPr="003D3492" w14:paraId="370BFDD8" w14:textId="77777777" w:rsidTr="65C65747">
        <w:trPr>
          <w:trHeight w:val="360"/>
        </w:trPr>
        <w:tc>
          <w:tcPr>
            <w:tcW w:w="2517" w:type="dxa"/>
          </w:tcPr>
          <w:p w14:paraId="6BAFF6CF" w14:textId="5311B1AC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Room-145</w:t>
            </w:r>
          </w:p>
        </w:tc>
        <w:tc>
          <w:tcPr>
            <w:tcW w:w="2520" w:type="dxa"/>
          </w:tcPr>
          <w:p w14:paraId="2C0DFB5F" w14:textId="68D9F21E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 xml:space="preserve">VLAN </w:t>
            </w: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2520" w:type="dxa"/>
          </w:tcPr>
          <w:p w14:paraId="0171E06E" w14:textId="0C2A528D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172.16.5.35</w:t>
            </w:r>
          </w:p>
        </w:tc>
        <w:tc>
          <w:tcPr>
            <w:tcW w:w="2370" w:type="dxa"/>
          </w:tcPr>
          <w:p w14:paraId="5BE08F68" w14:textId="7654C332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  <w:tr w:rsidR="00484411" w:rsidRPr="003D3492" w14:paraId="6C0AFD0F" w14:textId="77777777" w:rsidTr="65C65747">
        <w:trPr>
          <w:trHeight w:val="360"/>
        </w:trPr>
        <w:tc>
          <w:tcPr>
            <w:tcW w:w="2517" w:type="dxa"/>
          </w:tcPr>
          <w:p w14:paraId="638D3A5E" w14:textId="2CD14C14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Room-146</w:t>
            </w:r>
          </w:p>
        </w:tc>
        <w:tc>
          <w:tcPr>
            <w:tcW w:w="2520" w:type="dxa"/>
          </w:tcPr>
          <w:p w14:paraId="114B16F4" w14:textId="746058EE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 xml:space="preserve">VLAN </w:t>
            </w: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2520" w:type="dxa"/>
          </w:tcPr>
          <w:p w14:paraId="1CB378F9" w14:textId="2F408F1C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172.16.5.40</w:t>
            </w:r>
          </w:p>
        </w:tc>
        <w:tc>
          <w:tcPr>
            <w:tcW w:w="2370" w:type="dxa"/>
          </w:tcPr>
          <w:p w14:paraId="171850A5" w14:textId="68BD90A0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  <w:tr w:rsidR="00484411" w:rsidRPr="003D3492" w14:paraId="621DE1C7" w14:textId="77777777" w:rsidTr="65C65747">
        <w:trPr>
          <w:trHeight w:val="360"/>
        </w:trPr>
        <w:tc>
          <w:tcPr>
            <w:tcW w:w="2517" w:type="dxa"/>
          </w:tcPr>
          <w:p w14:paraId="42D45DF5" w14:textId="4B6247C8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Manager</w:t>
            </w:r>
          </w:p>
        </w:tc>
        <w:tc>
          <w:tcPr>
            <w:tcW w:w="2520" w:type="dxa"/>
          </w:tcPr>
          <w:p w14:paraId="7CAD9D1A" w14:textId="14688E96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NIC</w:t>
            </w:r>
          </w:p>
        </w:tc>
        <w:tc>
          <w:tcPr>
            <w:tcW w:w="2520" w:type="dxa"/>
          </w:tcPr>
          <w:p w14:paraId="32DA0AA7" w14:textId="0A32DC8C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172.16.5.50</w:t>
            </w:r>
          </w:p>
        </w:tc>
        <w:tc>
          <w:tcPr>
            <w:tcW w:w="2370" w:type="dxa"/>
          </w:tcPr>
          <w:p w14:paraId="62B9E007" w14:textId="2A9E2EBB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  <w:tr w:rsidR="00484411" w:rsidRPr="003D3492" w14:paraId="4AADFEBE" w14:textId="77777777" w:rsidTr="65C65747">
        <w:trPr>
          <w:trHeight w:val="360"/>
        </w:trPr>
        <w:tc>
          <w:tcPr>
            <w:tcW w:w="2517" w:type="dxa"/>
          </w:tcPr>
          <w:p w14:paraId="7CA2AF8E" w14:textId="117391F4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proofErr w:type="spellStart"/>
            <w:r>
              <w:rPr>
                <w:rFonts w:cs="Arial"/>
              </w:rPr>
              <w:t>Reception</w:t>
            </w:r>
            <w:proofErr w:type="spellEnd"/>
          </w:p>
        </w:tc>
        <w:tc>
          <w:tcPr>
            <w:tcW w:w="2520" w:type="dxa"/>
          </w:tcPr>
          <w:p w14:paraId="7668A5AD" w14:textId="19B30533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NIC</w:t>
            </w:r>
          </w:p>
        </w:tc>
        <w:tc>
          <w:tcPr>
            <w:tcW w:w="2520" w:type="dxa"/>
          </w:tcPr>
          <w:p w14:paraId="2A69DF3D" w14:textId="03DB3AEA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172.16.5.60</w:t>
            </w:r>
          </w:p>
        </w:tc>
        <w:tc>
          <w:tcPr>
            <w:tcW w:w="2370" w:type="dxa"/>
          </w:tcPr>
          <w:p w14:paraId="6F8F1E71" w14:textId="3AA95787" w:rsidR="00484411" w:rsidRPr="003D3492" w:rsidRDefault="00484411" w:rsidP="004663E5">
            <w:pPr>
              <w:pStyle w:val="TableText"/>
              <w:rPr>
                <w:rStyle w:val="AnswerGray"/>
              </w:rPr>
            </w:pPr>
            <w:r>
              <w:rPr>
                <w:rFonts w:cs="Arial"/>
              </w:rPr>
              <w:t>255.255.255.0</w:t>
            </w:r>
          </w:p>
        </w:tc>
      </w:tr>
    </w:tbl>
    <w:p w14:paraId="626F3CCE" w14:textId="287DD312" w:rsidR="65C65747" w:rsidRDefault="65C65747" w:rsidP="65C65747">
      <w:pPr>
        <w:pStyle w:val="TableText"/>
      </w:pPr>
    </w:p>
    <w:p w14:paraId="672A6659" w14:textId="77777777" w:rsidR="00C029DB" w:rsidRDefault="00C029DB" w:rsidP="00C029DB">
      <w:pPr>
        <w:pStyle w:val="Visual"/>
      </w:pPr>
      <w:r>
        <w:rPr>
          <w:noProof/>
          <w:lang w:eastAsia="pt-BR"/>
        </w:rPr>
        <w:drawing>
          <wp:inline distT="0" distB="0" distL="0" distR="0" wp14:anchorId="38170844" wp14:editId="29EDCA03">
            <wp:extent cx="3895090" cy="1400175"/>
            <wp:effectExtent l="0" t="0" r="0" b="9525"/>
            <wp:docPr id="815979283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C029DB" w:rsidRPr="003D3492" w:rsidRDefault="00C029DB" w:rsidP="00C029DB">
      <w:pPr>
        <w:pStyle w:val="Visual"/>
      </w:pPr>
      <w:r w:rsidRPr="003D3492">
        <w:rPr>
          <w:noProof/>
          <w:lang w:eastAsia="pt-BR"/>
        </w:rPr>
        <w:lastRenderedPageBreak/>
        <w:drawing>
          <wp:inline distT="0" distB="0" distL="0" distR="0" wp14:anchorId="05F19DA0" wp14:editId="2138AF2F">
            <wp:extent cx="4219575" cy="2019300"/>
            <wp:effectExtent l="19050" t="0" r="9525" b="0"/>
            <wp:docPr id="3" name="Picture 4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B6C7B" w14:textId="77777777" w:rsidR="00C029DB" w:rsidRDefault="00C029DB" w:rsidP="00C029DB">
      <w:pPr>
        <w:pStyle w:val="Visual"/>
      </w:pPr>
      <w:r w:rsidRPr="003D3492">
        <w:rPr>
          <w:noProof/>
          <w:lang w:eastAsia="pt-BR"/>
        </w:rPr>
        <w:drawing>
          <wp:inline distT="0" distB="0" distL="0" distR="0" wp14:anchorId="16A5706C" wp14:editId="63D6AA9C">
            <wp:extent cx="2295525" cy="3048000"/>
            <wp:effectExtent l="19050" t="0" r="9525" b="0"/>
            <wp:docPr id="5" name="Picture 7" descr="Alternate topology layout. All device interconnections and labels are the s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0BCCE" w14:textId="77777777" w:rsidR="00EE2F14" w:rsidRDefault="00EE2F14" w:rsidP="00C029DB">
      <w:pPr>
        <w:pStyle w:val="Visual"/>
      </w:pPr>
    </w:p>
    <w:p w14:paraId="5E98038D" w14:textId="013F6BE7" w:rsidR="00EE2F14" w:rsidRDefault="00EE2F14" w:rsidP="00C029DB">
      <w:pPr>
        <w:pStyle w:val="Visual"/>
      </w:pPr>
    </w:p>
    <w:p w14:paraId="73EC6CF4" w14:textId="77777777" w:rsidR="00BF2020" w:rsidRDefault="00BF2020">
      <w:pPr>
        <w:spacing w:before="0"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922483E" w14:textId="348D9C74" w:rsidR="00BF2020" w:rsidRDefault="00BF2020" w:rsidP="00BF2020">
      <w:pPr>
        <w:pStyle w:val="Visual"/>
        <w:jc w:val="left"/>
        <w:rPr>
          <w:b/>
          <w:sz w:val="28"/>
        </w:rPr>
      </w:pPr>
      <w:r w:rsidRPr="00BF2020">
        <w:rPr>
          <w:b/>
          <w:sz w:val="28"/>
        </w:rPr>
        <w:lastRenderedPageBreak/>
        <w:t>Evidencias da realização da atividade</w:t>
      </w:r>
      <w:r>
        <w:rPr>
          <w:b/>
          <w:sz w:val="28"/>
        </w:rPr>
        <w:t>:</w:t>
      </w:r>
      <w:r w:rsidR="00855D3C">
        <w:rPr>
          <w:b/>
          <w:sz w:val="28"/>
        </w:rPr>
        <w:t xml:space="preserve"> PARTE 1</w:t>
      </w:r>
    </w:p>
    <w:p w14:paraId="425E67DD" w14:textId="772F241A" w:rsidR="00BF2020" w:rsidRDefault="00BF2020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t>User-01/</w:t>
      </w:r>
      <w:proofErr w:type="gramStart"/>
      <w:r>
        <w:rPr>
          <w:b/>
          <w:sz w:val="28"/>
        </w:rPr>
        <w:t>ASw</w:t>
      </w:r>
      <w:proofErr w:type="gramEnd"/>
      <w:r>
        <w:rPr>
          <w:b/>
          <w:sz w:val="28"/>
        </w:rPr>
        <w:t>-1</w:t>
      </w:r>
    </w:p>
    <w:p w14:paraId="01CAD72E" w14:textId="362297D0" w:rsidR="00EE2F14" w:rsidRDefault="00BF2020" w:rsidP="00BF2020">
      <w:pPr>
        <w:pStyle w:val="Visual"/>
        <w:jc w:val="left"/>
        <w:rPr>
          <w:b/>
          <w:sz w:val="28"/>
        </w:rPr>
      </w:pPr>
      <w:r w:rsidRPr="00BF2020">
        <w:rPr>
          <w:b/>
          <w:sz w:val="28"/>
        </w:rPr>
        <w:drawing>
          <wp:inline distT="0" distB="0" distL="0" distR="0" wp14:anchorId="6826CAF8" wp14:editId="33458614">
            <wp:extent cx="5612130" cy="5350510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7C05" w14:textId="5B892CB2" w:rsidR="00BF2020" w:rsidRDefault="00BF2020" w:rsidP="00BF2020">
      <w:pPr>
        <w:pStyle w:val="Visual"/>
        <w:jc w:val="left"/>
        <w:rPr>
          <w:b/>
          <w:sz w:val="28"/>
        </w:rPr>
      </w:pPr>
      <w:r w:rsidRPr="00BF2020">
        <w:rPr>
          <w:b/>
          <w:sz w:val="28"/>
        </w:rPr>
        <w:lastRenderedPageBreak/>
        <w:drawing>
          <wp:inline distT="0" distB="0" distL="0" distR="0" wp14:anchorId="6F759F00" wp14:editId="0E61AA55">
            <wp:extent cx="5277587" cy="602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7CF6" w14:textId="77777777" w:rsidR="00BF2020" w:rsidRDefault="00BF2020">
      <w:pPr>
        <w:spacing w:before="0"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CB94B44" w14:textId="479F793D" w:rsidR="00BF2020" w:rsidRDefault="00BF2020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lastRenderedPageBreak/>
        <w:t>User-02/</w:t>
      </w:r>
      <w:proofErr w:type="gramStart"/>
      <w:r>
        <w:rPr>
          <w:b/>
          <w:sz w:val="28"/>
        </w:rPr>
        <w:t>ASw</w:t>
      </w:r>
      <w:proofErr w:type="gramEnd"/>
      <w:r>
        <w:rPr>
          <w:b/>
          <w:sz w:val="28"/>
        </w:rPr>
        <w:t>-2</w:t>
      </w:r>
    </w:p>
    <w:p w14:paraId="4BFB007C" w14:textId="58A32DAE" w:rsidR="00BF2020" w:rsidRDefault="00BF2020" w:rsidP="00BF2020">
      <w:pPr>
        <w:pStyle w:val="Visual"/>
        <w:jc w:val="left"/>
        <w:rPr>
          <w:b/>
          <w:sz w:val="28"/>
        </w:rPr>
      </w:pPr>
      <w:r w:rsidRPr="00BF2020">
        <w:rPr>
          <w:b/>
          <w:sz w:val="28"/>
        </w:rPr>
        <w:drawing>
          <wp:inline distT="0" distB="0" distL="0" distR="0" wp14:anchorId="071C5530" wp14:editId="64FCD845">
            <wp:extent cx="5612130" cy="537654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3FE" w14:textId="68C01DC2" w:rsidR="00BF2020" w:rsidRDefault="00BF2020" w:rsidP="00BF2020">
      <w:pPr>
        <w:pStyle w:val="Visual"/>
        <w:jc w:val="left"/>
        <w:rPr>
          <w:b/>
          <w:sz w:val="28"/>
        </w:rPr>
      </w:pPr>
      <w:r w:rsidRPr="00BF2020">
        <w:rPr>
          <w:b/>
          <w:sz w:val="28"/>
        </w:rPr>
        <w:lastRenderedPageBreak/>
        <w:drawing>
          <wp:inline distT="0" distB="0" distL="0" distR="0" wp14:anchorId="2D429922" wp14:editId="6EF97847">
            <wp:extent cx="4953691" cy="560148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E4E9" w14:textId="77777777" w:rsidR="00855D3C" w:rsidRDefault="00855D3C" w:rsidP="00BF2020">
      <w:pPr>
        <w:pStyle w:val="Visual"/>
        <w:jc w:val="left"/>
        <w:rPr>
          <w:b/>
          <w:sz w:val="28"/>
        </w:rPr>
      </w:pPr>
    </w:p>
    <w:p w14:paraId="011BABAB" w14:textId="77777777" w:rsidR="00855D3C" w:rsidRDefault="00855D3C" w:rsidP="00BF2020">
      <w:pPr>
        <w:pStyle w:val="Visual"/>
        <w:jc w:val="left"/>
        <w:rPr>
          <w:b/>
          <w:sz w:val="28"/>
        </w:rPr>
      </w:pPr>
    </w:p>
    <w:p w14:paraId="1D956231" w14:textId="77777777" w:rsidR="00855D3C" w:rsidRDefault="00855D3C" w:rsidP="00BF2020">
      <w:pPr>
        <w:pStyle w:val="Visual"/>
        <w:jc w:val="left"/>
        <w:rPr>
          <w:b/>
          <w:sz w:val="28"/>
        </w:rPr>
      </w:pPr>
    </w:p>
    <w:p w14:paraId="06E4A595" w14:textId="77777777" w:rsidR="00855D3C" w:rsidRDefault="00855D3C" w:rsidP="00BF2020">
      <w:pPr>
        <w:pStyle w:val="Visual"/>
        <w:jc w:val="left"/>
        <w:rPr>
          <w:b/>
          <w:sz w:val="28"/>
        </w:rPr>
      </w:pPr>
    </w:p>
    <w:p w14:paraId="0CB0F174" w14:textId="77777777" w:rsidR="00855D3C" w:rsidRDefault="00855D3C" w:rsidP="00BF2020">
      <w:pPr>
        <w:pStyle w:val="Visual"/>
        <w:jc w:val="left"/>
        <w:rPr>
          <w:b/>
          <w:sz w:val="28"/>
        </w:rPr>
      </w:pPr>
    </w:p>
    <w:p w14:paraId="7B2BA054" w14:textId="77777777" w:rsidR="00855D3C" w:rsidRDefault="00855D3C" w:rsidP="00BF2020">
      <w:pPr>
        <w:pStyle w:val="Visual"/>
        <w:jc w:val="left"/>
        <w:rPr>
          <w:b/>
          <w:sz w:val="28"/>
        </w:rPr>
      </w:pPr>
    </w:p>
    <w:p w14:paraId="24D57F29" w14:textId="48D1A392" w:rsidR="00855D3C" w:rsidRDefault="00855D3C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lastRenderedPageBreak/>
        <w:t>PARTE 2:</w:t>
      </w:r>
    </w:p>
    <w:p w14:paraId="1D74A192" w14:textId="41996AB7" w:rsidR="00855D3C" w:rsidRDefault="00855D3C" w:rsidP="00BF2020">
      <w:pPr>
        <w:pStyle w:val="Visual"/>
        <w:jc w:val="left"/>
        <w:rPr>
          <w:b/>
          <w:sz w:val="28"/>
        </w:rPr>
      </w:pPr>
      <w:proofErr w:type="gramStart"/>
      <w:r>
        <w:rPr>
          <w:b/>
          <w:sz w:val="28"/>
        </w:rPr>
        <w:t>ASw</w:t>
      </w:r>
      <w:proofErr w:type="gramEnd"/>
      <w:r>
        <w:rPr>
          <w:b/>
          <w:sz w:val="28"/>
        </w:rPr>
        <w:t>-1/User-01</w:t>
      </w:r>
    </w:p>
    <w:p w14:paraId="08A4434E" w14:textId="20B6BA70" w:rsidR="00855D3C" w:rsidRDefault="00855D3C" w:rsidP="00BF2020">
      <w:pPr>
        <w:pStyle w:val="Visual"/>
        <w:jc w:val="left"/>
        <w:rPr>
          <w:b/>
          <w:sz w:val="28"/>
        </w:rPr>
      </w:pPr>
      <w:r w:rsidRPr="00855D3C">
        <w:rPr>
          <w:b/>
          <w:sz w:val="28"/>
        </w:rPr>
        <w:drawing>
          <wp:inline distT="0" distB="0" distL="0" distR="0" wp14:anchorId="12A067EB" wp14:editId="2EBF6F40">
            <wp:extent cx="5612130" cy="6334760"/>
            <wp:effectExtent l="0" t="0" r="762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2FE2" w14:textId="3708B8BC" w:rsidR="00855D3C" w:rsidRDefault="00855D3C">
      <w:pPr>
        <w:spacing w:before="0"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4A3D0A6" w14:textId="28B1A089" w:rsidR="00855D3C" w:rsidRDefault="00855D3C" w:rsidP="00BF2020">
      <w:pPr>
        <w:pStyle w:val="Visual"/>
        <w:jc w:val="left"/>
        <w:rPr>
          <w:b/>
          <w:sz w:val="28"/>
        </w:rPr>
      </w:pPr>
      <w:proofErr w:type="gramStart"/>
      <w:r>
        <w:rPr>
          <w:b/>
          <w:sz w:val="28"/>
        </w:rPr>
        <w:lastRenderedPageBreak/>
        <w:t>ASw</w:t>
      </w:r>
      <w:proofErr w:type="gramEnd"/>
      <w:r>
        <w:rPr>
          <w:b/>
          <w:sz w:val="28"/>
        </w:rPr>
        <w:t>-2/User-02</w:t>
      </w:r>
    </w:p>
    <w:p w14:paraId="1E2C687F" w14:textId="4D628046" w:rsidR="00855D3C" w:rsidRDefault="00855D3C" w:rsidP="00BF2020">
      <w:pPr>
        <w:pStyle w:val="Visual"/>
        <w:jc w:val="left"/>
        <w:rPr>
          <w:b/>
          <w:sz w:val="28"/>
        </w:rPr>
      </w:pPr>
      <w:r w:rsidRPr="00855D3C">
        <w:rPr>
          <w:b/>
          <w:sz w:val="28"/>
        </w:rPr>
        <w:drawing>
          <wp:inline distT="0" distB="0" distL="0" distR="0" wp14:anchorId="56DFDF96" wp14:editId="755A1F6D">
            <wp:extent cx="5532914" cy="58388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379" t="1451" r="-20" b="-322"/>
                    <a:stretch/>
                  </pic:blipFill>
                  <pic:spPr bwMode="auto">
                    <a:xfrm>
                      <a:off x="0" y="0"/>
                      <a:ext cx="5535889" cy="584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FB116" w14:textId="6778D7C9" w:rsidR="00484411" w:rsidRDefault="00484411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t xml:space="preserve">(Acabei </w:t>
      </w:r>
      <w:proofErr w:type="spellStart"/>
      <w:r>
        <w:rPr>
          <w:b/>
          <w:sz w:val="28"/>
        </w:rPr>
        <w:t>resetando</w:t>
      </w:r>
      <w:proofErr w:type="spellEnd"/>
      <w:r>
        <w:rPr>
          <w:b/>
          <w:sz w:val="28"/>
        </w:rPr>
        <w:t xml:space="preserve"> antes de tirar </w:t>
      </w:r>
      <w:proofErr w:type="spellStart"/>
      <w:r>
        <w:rPr>
          <w:b/>
          <w:sz w:val="28"/>
        </w:rPr>
        <w:t>print</w:t>
      </w:r>
      <w:proofErr w:type="spellEnd"/>
      <w:r>
        <w:rPr>
          <w:b/>
          <w:sz w:val="28"/>
        </w:rPr>
        <w:t xml:space="preserve"> dos </w:t>
      </w:r>
      <w:proofErr w:type="spellStart"/>
      <w:r>
        <w:rPr>
          <w:b/>
          <w:sz w:val="28"/>
        </w:rPr>
        <w:t>ips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config</w:t>
      </w:r>
      <w:proofErr w:type="spellEnd"/>
      <w:r>
        <w:rPr>
          <w:b/>
          <w:sz w:val="28"/>
        </w:rPr>
        <w:t>, nessa terceira parte irei adicionar</w:t>
      </w:r>
      <w:proofErr w:type="gramStart"/>
      <w:r>
        <w:rPr>
          <w:b/>
          <w:sz w:val="28"/>
        </w:rPr>
        <w:t>)</w:t>
      </w:r>
      <w:proofErr w:type="gramEnd"/>
    </w:p>
    <w:p w14:paraId="21FB27B7" w14:textId="77777777" w:rsidR="00484411" w:rsidRDefault="00484411">
      <w:pPr>
        <w:spacing w:before="0" w:after="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48BEFBB" w14:textId="3FEB84A1" w:rsidR="00484411" w:rsidRDefault="00484411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lastRenderedPageBreak/>
        <w:t>PARTE 3:</w:t>
      </w:r>
    </w:p>
    <w:p w14:paraId="494BFA17" w14:textId="36EE6D71" w:rsidR="00484411" w:rsidRDefault="00484411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t>Room-145/Manager</w:t>
      </w:r>
    </w:p>
    <w:p w14:paraId="6959D933" w14:textId="24FFAB60" w:rsidR="00484411" w:rsidRDefault="00B46038" w:rsidP="00BF2020">
      <w:pPr>
        <w:pStyle w:val="Visual"/>
        <w:jc w:val="left"/>
        <w:rPr>
          <w:b/>
          <w:sz w:val="28"/>
        </w:rPr>
      </w:pPr>
      <w:r w:rsidRPr="00B46038">
        <w:rPr>
          <w:b/>
          <w:sz w:val="28"/>
        </w:rPr>
        <w:drawing>
          <wp:inline distT="0" distB="0" distL="0" distR="0" wp14:anchorId="7F5E51E5" wp14:editId="6078BE18">
            <wp:extent cx="5612130" cy="522859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AF5" w14:textId="5058CFC0" w:rsidR="00B46038" w:rsidRDefault="00B46038" w:rsidP="00BF2020">
      <w:pPr>
        <w:pStyle w:val="Visual"/>
        <w:jc w:val="left"/>
        <w:rPr>
          <w:b/>
          <w:sz w:val="28"/>
        </w:rPr>
      </w:pPr>
      <w:r w:rsidRPr="00B46038">
        <w:rPr>
          <w:b/>
          <w:sz w:val="28"/>
        </w:rPr>
        <w:lastRenderedPageBreak/>
        <w:drawing>
          <wp:inline distT="0" distB="0" distL="0" distR="0" wp14:anchorId="7A26D7C1" wp14:editId="3F30139B">
            <wp:extent cx="5010849" cy="583964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EAF7" w14:textId="0DC52D78" w:rsidR="00B46038" w:rsidRDefault="00B46038" w:rsidP="00BF2020">
      <w:pPr>
        <w:pStyle w:val="Visual"/>
        <w:jc w:val="left"/>
        <w:rPr>
          <w:b/>
          <w:sz w:val="28"/>
        </w:rPr>
      </w:pPr>
      <w:r>
        <w:rPr>
          <w:b/>
          <w:sz w:val="28"/>
        </w:rPr>
        <w:t>Room-146/</w:t>
      </w:r>
      <w:proofErr w:type="spellStart"/>
      <w:r>
        <w:rPr>
          <w:b/>
          <w:sz w:val="28"/>
        </w:rPr>
        <w:t>Reception</w:t>
      </w:r>
      <w:proofErr w:type="spellEnd"/>
    </w:p>
    <w:p w14:paraId="583BEB78" w14:textId="24E34DBD" w:rsidR="00B46038" w:rsidRDefault="00FD0C6F" w:rsidP="00BF2020">
      <w:pPr>
        <w:pStyle w:val="Visual"/>
        <w:jc w:val="left"/>
        <w:rPr>
          <w:b/>
          <w:sz w:val="28"/>
        </w:rPr>
      </w:pPr>
      <w:r w:rsidRPr="00FD0C6F">
        <w:rPr>
          <w:b/>
          <w:sz w:val="28"/>
        </w:rPr>
        <w:lastRenderedPageBreak/>
        <w:drawing>
          <wp:inline distT="0" distB="0" distL="0" distR="0" wp14:anchorId="3F2A14A4" wp14:editId="4C66AE45">
            <wp:extent cx="5612130" cy="560324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CFA" w14:textId="77777777" w:rsidR="00FD0C6F" w:rsidRDefault="00FD0C6F" w:rsidP="00BF2020">
      <w:pPr>
        <w:pStyle w:val="Visual"/>
        <w:jc w:val="left"/>
        <w:rPr>
          <w:b/>
          <w:sz w:val="28"/>
        </w:rPr>
      </w:pPr>
    </w:p>
    <w:p w14:paraId="01B9797B" w14:textId="77777777" w:rsidR="00FD0C6F" w:rsidRPr="00BF2020" w:rsidRDefault="00FD0C6F" w:rsidP="00BF2020">
      <w:pPr>
        <w:pStyle w:val="Visual"/>
        <w:jc w:val="left"/>
        <w:rPr>
          <w:b/>
          <w:sz w:val="28"/>
        </w:rPr>
      </w:pPr>
    </w:p>
    <w:sectPr w:rsidR="00FD0C6F" w:rsidRPr="00BF2020" w:rsidSect="009C3182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18949" w14:textId="77777777" w:rsidR="00A03EC5" w:rsidRDefault="00A03EC5" w:rsidP="00710659">
      <w:pPr>
        <w:spacing w:after="0" w:line="240" w:lineRule="auto"/>
      </w:pPr>
      <w:r>
        <w:separator/>
      </w:r>
    </w:p>
    <w:p w14:paraId="5C9CA948" w14:textId="77777777" w:rsidR="00A03EC5" w:rsidRDefault="00A03EC5"/>
  </w:endnote>
  <w:endnote w:type="continuationSeparator" w:id="0">
    <w:p w14:paraId="6F6A0625" w14:textId="77777777" w:rsidR="00A03EC5" w:rsidRDefault="00A03EC5" w:rsidP="00710659">
      <w:pPr>
        <w:spacing w:after="0" w:line="240" w:lineRule="auto"/>
      </w:pPr>
      <w:r>
        <w:continuationSeparator/>
      </w:r>
    </w:p>
    <w:p w14:paraId="517AB872" w14:textId="77777777" w:rsidR="00A03EC5" w:rsidRDefault="00A03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13A39" w14:textId="77777777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981632">
      <w:rPr>
        <w:noProof/>
      </w:rPr>
      <w:t>aa</w:t>
    </w:r>
    <w:r>
      <w:fldChar w:fldCharType="end"/>
    </w:r>
    <w:r>
      <w:t xml:space="preserve"> Cisco e/ou suas afiliadas. Todos os direitos reservados. Página Pública </w:t>
    </w:r>
    <w:proofErr w:type="gramStart"/>
    <w:r>
      <w:t>da Cisco</w:t>
    </w:r>
    <w:proofErr w:type="gramEnd"/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55029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55029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3E48B" w14:textId="77777777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981632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</w:t>
    </w:r>
    <w:proofErr w:type="gramStart"/>
    <w:r>
      <w:t>da Cisco</w:t>
    </w:r>
    <w:proofErr w:type="gramEnd"/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5502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55029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9F94B" w14:textId="77777777" w:rsidR="00A03EC5" w:rsidRDefault="00A03EC5" w:rsidP="00710659">
      <w:pPr>
        <w:spacing w:after="0" w:line="240" w:lineRule="auto"/>
      </w:pPr>
      <w:r>
        <w:separator/>
      </w:r>
    </w:p>
    <w:p w14:paraId="6E7D89E9" w14:textId="77777777" w:rsidR="00A03EC5" w:rsidRDefault="00A03EC5"/>
  </w:footnote>
  <w:footnote w:type="continuationSeparator" w:id="0">
    <w:p w14:paraId="3B43C965" w14:textId="77777777" w:rsidR="00A03EC5" w:rsidRDefault="00A03EC5" w:rsidP="00710659">
      <w:pPr>
        <w:spacing w:after="0" w:line="240" w:lineRule="auto"/>
      </w:pPr>
      <w:r>
        <w:continuationSeparator/>
      </w:r>
    </w:p>
    <w:p w14:paraId="3291F205" w14:textId="77777777" w:rsidR="00A03EC5" w:rsidRDefault="00A03E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argo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10D5DB" w14:textId="77777777" w:rsidR="00926CB2" w:rsidRDefault="0086746B" w:rsidP="008402F2">
        <w:pPr>
          <w:pStyle w:val="PageHead"/>
        </w:pPr>
        <w:proofErr w:type="spellStart"/>
        <w:r>
          <w:t>Packet</w:t>
        </w:r>
        <w:proofErr w:type="spellEnd"/>
        <w:r>
          <w:t xml:space="preserve"> </w:t>
        </w:r>
        <w:proofErr w:type="spellStart"/>
        <w:r>
          <w:t>Tracer</w:t>
        </w:r>
        <w:proofErr w:type="spellEnd"/>
        <w:r>
          <w:t xml:space="preserve"> - Configuração básica do switch e do dispositivo final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926CB2" w:rsidRDefault="65C65747" w:rsidP="006C3FCF">
    <w:pPr>
      <w:ind w:left="-288"/>
    </w:pPr>
    <w:r>
      <w:rPr>
        <w:noProof/>
        <w:lang w:eastAsia="pt-BR"/>
      </w:rPr>
      <w:drawing>
        <wp:inline distT="0" distB="0" distL="0" distR="0" wp14:anchorId="724785E7" wp14:editId="5A6C164C">
          <wp:extent cx="2587752" cy="804672"/>
          <wp:effectExtent l="0" t="0" r="3175" b="0"/>
          <wp:docPr id="539408226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674C5A8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6B"/>
    <w:rsid w:val="000016B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029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441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DDF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D3C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632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EC5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03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2020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2F14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0C6F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3CF5A4E0"/>
    <w:rsid w:val="65C6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D7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97B5D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075EA9"/>
    <w:rPr>
      <w:rFonts w:eastAsia="Times New Roman"/>
      <w:bCs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C029DB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297B5D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texto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rsid w:val="00457934"/>
    <w:pPr>
      <w:numPr>
        <w:numId w:val="1"/>
      </w:numPr>
    </w:pPr>
  </w:style>
  <w:style w:type="numbering" w:customStyle="1" w:styleId="LabList">
    <w:name w:val="Lab List"/>
    <w:basedOn w:val="Sem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rsid w:val="00075EA9"/>
    <w:rPr>
      <w:rFonts w:eastAsia="Times New Roman"/>
      <w:bCs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C029DB"/>
    <w:rPr>
      <w:rFonts w:eastAsia="Times New Roman"/>
      <w:b/>
      <w:bCs/>
      <w:sz w:val="22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DF"/>
    <w:rsid w:val="000142B0"/>
    <w:rsid w:val="0049476C"/>
    <w:rsid w:val="00526054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8ABA7-57D8-4145-9C5A-6D75EBD9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104</TotalTime>
  <Pages>12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Configuração básica do switch e do dispositivo final</vt:lpstr>
    </vt:vector>
  </TitlesOfParts>
  <Company>Cisco Systems, Inc.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básica do switch e do dispositivo final</dc:title>
  <dc:creator>SP</dc:creator>
  <dc:description>2013</dc:description>
  <cp:lastModifiedBy>luan</cp:lastModifiedBy>
  <cp:revision>8</cp:revision>
  <dcterms:created xsi:type="dcterms:W3CDTF">2019-08-25T17:43:00Z</dcterms:created>
  <dcterms:modified xsi:type="dcterms:W3CDTF">2021-10-09T01:46:00Z</dcterms:modified>
</cp:coreProperties>
</file>